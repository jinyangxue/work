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作业2  向github上传组员名单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组长：曲 爽  2015020147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组员：薛金杨 2015020281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组员：柏思宇 2015020471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组员：陈世华 2015040610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组员：王书棋 2015020276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组员：张馨蕊 2015041440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组员：曲词唱 2015020892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E339E"/>
    <w:rsid w:val="0ADE33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jinya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2018-06-30T07:50:00Z</dcterms:created>
  <dc:creator>Boom</dc:creator>
  <cp:lastModifiedBy>Boom</cp:lastModifiedBy>
  <dcterms:modified xsi:type="dcterms:W3CDTF">2018-06-30T07:52:53Z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