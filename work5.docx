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作业5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  <w:shd w:val="clear" w:fill="FFFFFF"/>
        </w:rPr>
        <w:t>制作一个基础网站，能够进行用户的注册和登录，其中要将用户信息存储到数据库中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大概流程：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java web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项目中 导入</w:t>
      </w:r>
      <w:r>
        <w:rPr>
          <w:rFonts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sqljdbc4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java Resources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中完成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java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webContent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下建立一个存放自己写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jsp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的文件夹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sqljdbc4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jstl-1.2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包粘贴载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WEB-INF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文件下的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lib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文件下。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>代码如下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Data_uil.java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java.sql.*;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Data_uil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Connection getConnection()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Class.forName("com.microsoft.sqlserver.jdbc.SQLServerDriver");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(ClassNotFoundException 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user="***";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password="***";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url="jdbc:sqlserver://127.0.0.1:1433;DatabaseName=***";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con=DriverManager.getConnection(url,user,password);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(SQLException 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String selectPassword(String username)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connection=getConnection();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sql="select *from login where username=?";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PreparedStatement preparedStatement=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ResultSet result=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password=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preparedStatement=connection.prepareStatement(sql);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preparedStatement.setString(1,username);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result=preparedStatement.executeQuery();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//可执行的     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(result.next())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password=result.getString("password");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(SQLException 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close(preparedStatement);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close(result);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close(connection);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System.out.println("找到的数据库密码为："+password);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password;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close (Connection con)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(con!=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(SQLException 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close (PreparedStatement preparedStatement)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(preparedStatement!=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preparedStatement.close();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(SQLException 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close(ResultSet resultSet)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(resultSet!=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resultSet.close();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(SQLException 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2.login_check.jsp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&lt;%@ page language="java" contentType="text/html; charset=utf-8"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pageEncoding="utf-8"%&gt;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&lt;!DOCTYPE html PUBLIC "-//W3C//DTD HTML 4.01 Transitional//EN" "http://www.w3.org/TR/html4/loose.dtd"&gt;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&lt;meta http-equiv="Content-Type" content="text/html; charset=utf-8"&gt;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&lt;title&gt;验证用户密码&lt;/title&gt;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&lt;jsp:useBean id="util"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="util.Data_uil" scope="page"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String username=(String)request.getParameter("username");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password=(String)request.getParameter("password");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(username==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||"".equals(username))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out.print("&lt;script language='javaScript'&gt; alert('用户名不能为空');&lt;/script&gt;");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response.setHeader("refresh", "0;url=user_login.jsp");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System.out.println("输入的用户名:"+username);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passwordInDataBase=util.selectPassword(username);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System.out.println("密码："+passwordInDataBase);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(passwordInDataBase==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||"".equals(passwordInDataBase))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out.print("&lt;script language='javaScript'&gt; alert('用户名不存在');&lt;/script&gt;");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response.setHeader("refresh", "0;url=user_login.jsp");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(passwordInDataBase.equals(password))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out.print("&lt;script language='javaScript'&gt; alert('登录成功');&lt;/script&gt;");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response.setHeader("refresh", "0;url=loginSucces.jsp");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out.print("&lt;script language='javaScript'&gt; alert('密码错误');&lt;/script&gt;");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response.setHeader("refresh", "0;url=user_login.jsp");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}%&gt;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3.loginSucces.jsp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&lt;%@ page language="java" contentType="text/html; charset=utf-8"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pageEncoding="utf-8"%&gt;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&lt;!DOCTYPE html PUBLIC "-//W3C//DTD HTML 4.01 Transitional//EN" "http://www.w3.org/TR/html4/loose.dtd"&gt;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&lt;meta http-equiv="Content-Type" content="text/html; charset=ISO-8859-1"&gt;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&lt;title&gt;Insert title here&lt;/title&gt;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&lt;hr size="10" width="26%" align="left" color="green"&gt;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&lt;font size="6" color="red" &gt;登录成功 &lt;/font&gt;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&lt;hr size="10" width="26%" align="left" color="green"&gt;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4.user_login.jsp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&lt;%@ page language="java" contentType="text/html; charset=utf-8"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pageEncoding="utf-8"%&gt;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&lt;!DOCTYPE html PUBLIC "-//W3C//DTD HTML 4.01 Transitional//EN" "http://www.w3.org/TR/html4/loose.dtd"&gt;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&lt;meta http-equiv="Content-Type" content="text/html; charset=ISO-8859-1"&gt;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&lt;title&gt;登录界面&lt;/title&gt;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&lt;body  background="C:\Users\win8\workspace\Login\image\9dcbdc339e72a5663b5c289fb5573c13_10.jpg"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&lt;center&gt;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&lt;br&gt;&lt;br&gt;&lt;br&gt;&lt;br&gt;&lt;br&gt;&lt;br&gt;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&lt;h1 style="color:yellow"&gt;Login&lt;/h1&gt;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&lt;br&gt;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&lt;form name="loginForm" action="login_check.jsp" method="post"&gt;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&lt;table Border="0"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&lt;tr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&lt;td&gt;账号&lt;/td&gt;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&lt;td&gt;&lt;input type="text" name="username"&gt;&lt;/td&gt;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&lt;/tr&gt;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&lt;tr&gt;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&lt;td&gt;密码&lt;/td&gt;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&lt;td&gt;&lt;input type="password" name="password"&gt;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&lt;/td&gt;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&lt;/tr&gt;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&lt;/table&gt;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&lt;br&gt;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&lt;input type="submit" value="登录" style="color:#BC8F8F"&gt;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&lt;/form&gt;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&lt;/center&gt;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469005" cy="2334260"/>
            <wp:effectExtent l="0" t="0" r="17145" b="8890"/>
            <wp:docPr id="8" name="图片 8" descr="~LKZY8UQ$0V~J$MRMCPD4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~LKZY8UQ$0V~J$MRMCPD4W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2818130" cy="1637665"/>
            <wp:effectExtent l="0" t="0" r="1270" b="635"/>
            <wp:docPr id="9" name="图片 9" descr="`QR{A7Y48P[HD@[`[OWA1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`QR{A7Y48P[HD@[`[OWA1P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A0FBA"/>
    <w:rsid w:val="6D535020"/>
    <w:rsid w:val="7E5A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jinya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2018-06-30T07:57:00Z</dcterms:created>
  <dc:creator>Boom</dc:creator>
  <cp:lastModifiedBy>Boom</cp:lastModifiedBy>
  <dcterms:modified xsi:type="dcterms:W3CDTF">2018-06-30T08:04:55Z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